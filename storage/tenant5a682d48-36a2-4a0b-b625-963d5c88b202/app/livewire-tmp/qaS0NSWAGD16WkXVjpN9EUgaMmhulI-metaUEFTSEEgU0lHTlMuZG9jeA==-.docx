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14:paraId="3306F7EE" w14:textId="77777777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bookmarkStart w:id="0" w:name="_Toc800529"/>
          <w:p w14:paraId="34797840" w14:textId="48117174" w:rsidR="005854DB" w:rsidRPr="005854DB" w:rsidRDefault="00747C63" w:rsidP="005854DB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A8FAA033FE224BBD8A5807D4FE12C9E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D4951">
                  <w:t>PASHA SIGNS</w:t>
                </w:r>
              </w:sdtContent>
            </w:sdt>
          </w:p>
        </w:tc>
      </w:tr>
      <w:tr w:rsidR="005854DB" w:rsidRPr="0092125E" w14:paraId="063A53FB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2D6246A5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2E3CF1F9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14:paraId="731BA29D" w14:textId="77777777"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14:paraId="524E77DD" w14:textId="77777777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alias w:val="Subtitle"/>
              <w:tag w:val=""/>
              <w:id w:val="1073854703"/>
              <w:placeholder>
                <w:docPart w:val="713B0B40130640F8A2A9611B362F605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06B469E0" w14:textId="3F3B11BA" w:rsidR="005854DB" w:rsidRPr="005854DB" w:rsidRDefault="001D4951" w:rsidP="005854DB">
                <w:pPr>
                  <w:pStyle w:val="Subtitle"/>
                </w:pPr>
                <w:r>
                  <w:t>Basic Requirements for Website</w:t>
                </w:r>
              </w:p>
            </w:sdtContent>
          </w:sdt>
        </w:tc>
      </w:tr>
    </w:tbl>
    <w:bookmarkEnd w:id="0"/>
    <w:p w14:paraId="275929AF" w14:textId="42E08C62" w:rsidR="00BD0C60" w:rsidRDefault="001D4951" w:rsidP="005854DB">
      <w:pPr>
        <w:pStyle w:val="Heading1"/>
      </w:pPr>
      <w:r>
        <w:t>Business Model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685B4E" w14:paraId="4EACC1AD" w14:textId="77777777" w:rsidTr="00A67285">
        <w:trPr>
          <w:trHeight w:val="297"/>
        </w:trPr>
        <w:sdt>
          <w:sdtPr>
            <w:id w:val="-19438343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2A0F498" w14:textId="77777777" w:rsidR="00685B4E" w:rsidRP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6165AE38" w14:textId="3B57CB82" w:rsidR="00685B4E" w:rsidRDefault="001D4951" w:rsidP="00685B4E">
            <w:pPr>
              <w:pStyle w:val="ListNumber"/>
            </w:pPr>
            <w:r>
              <w:t xml:space="preserve">Our Initial plan is to have a </w:t>
            </w:r>
            <w:r w:rsidR="00004240">
              <w:t xml:space="preserve">e-commerce </w:t>
            </w:r>
            <w:r>
              <w:t>platform for general public where the</w:t>
            </w:r>
            <w:r w:rsidR="00004240">
              <w:t>y</w:t>
            </w:r>
            <w:r>
              <w:t xml:space="preserve"> can get multiple products</w:t>
            </w:r>
            <w:r w:rsidR="00004240">
              <w:t xml:space="preserve"> in multiple segments</w:t>
            </w:r>
            <w:r>
              <w:t>, like Clothing (Men’s, women’s and Kids), Cosmetics, shoes and household items.</w:t>
            </w:r>
          </w:p>
          <w:p w14:paraId="16852D44" w14:textId="77777777" w:rsidR="001D4951" w:rsidRDefault="001D4951" w:rsidP="00685B4E">
            <w:pPr>
              <w:pStyle w:val="ListNumber"/>
            </w:pPr>
            <w:r>
              <w:t xml:space="preserve">There shall be a range of Categories with proper routes and sub routes for easy searching and filtering required items. </w:t>
            </w:r>
          </w:p>
          <w:p w14:paraId="05B3A79F" w14:textId="77777777" w:rsidR="00940587" w:rsidRDefault="00940587" w:rsidP="00940587">
            <w:pPr>
              <w:pStyle w:val="ListNumber"/>
            </w:pPr>
            <w:r>
              <w:t>Options shall be global and editable as per requirements.</w:t>
            </w:r>
          </w:p>
          <w:p w14:paraId="6B5A945B" w14:textId="77777777" w:rsidR="00940587" w:rsidRDefault="00940587" w:rsidP="00940587">
            <w:pPr>
              <w:pStyle w:val="ListNumber"/>
            </w:pPr>
            <w:r>
              <w:t>Attributes shall also be relevant and editable as per requirements.</w:t>
            </w:r>
          </w:p>
          <w:p w14:paraId="13D432C7" w14:textId="1482D87E" w:rsidR="00940587" w:rsidRDefault="00940587" w:rsidP="00940587">
            <w:pPr>
              <w:pStyle w:val="ListNumber"/>
            </w:pPr>
            <w:r>
              <w:t xml:space="preserve">There shall be proper search and filter options in product range while selecting or </w:t>
            </w:r>
            <w:r w:rsidR="00857C2C">
              <w:t>looking</w:t>
            </w:r>
            <w:r>
              <w:t xml:space="preserve"> for any product. Collection wise, category wise etc.</w:t>
            </w:r>
          </w:p>
        </w:tc>
      </w:tr>
    </w:tbl>
    <w:p w14:paraId="112EAF86" w14:textId="2C14A19C" w:rsidR="00685B4E" w:rsidRPr="00685B4E" w:rsidRDefault="00857C2C" w:rsidP="00685B4E">
      <w:pPr>
        <w:pStyle w:val="Heading1"/>
      </w:pPr>
      <w:r>
        <w:t>Critical Requirements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1ACE777F" w14:textId="77777777" w:rsidTr="00794847">
        <w:trPr>
          <w:trHeight w:val="297"/>
        </w:trPr>
        <w:sdt>
          <w:sdtPr>
            <w:id w:val="-191815668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4710724F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CFE173D" w14:textId="0A3C9289" w:rsidR="00857C2C" w:rsidRDefault="00857C2C" w:rsidP="00857C2C">
            <w:pPr>
              <w:pStyle w:val="ListNumber"/>
              <w:numPr>
                <w:ilvl w:val="0"/>
                <w:numId w:val="39"/>
              </w:numPr>
            </w:pPr>
            <w:r>
              <w:t>There shall be one main product code with initial product details in it.</w:t>
            </w:r>
          </w:p>
        </w:tc>
      </w:tr>
      <w:tr w:rsidR="00A67285" w14:paraId="2B107B21" w14:textId="77777777" w:rsidTr="00794847">
        <w:sdt>
          <w:sdtPr>
            <w:id w:val="869884976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DCB1208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727FC75F" w14:textId="108CF520" w:rsidR="00A67285" w:rsidRDefault="00857C2C" w:rsidP="00A67285">
            <w:pPr>
              <w:pStyle w:val="ListNumber"/>
            </w:pPr>
            <w:r>
              <w:t>There shall be multiple variants of each product, like sizes S, M, L &amp; XL.</w:t>
            </w:r>
          </w:p>
        </w:tc>
      </w:tr>
      <w:tr w:rsidR="00A67285" w14:paraId="4B8DA200" w14:textId="77777777" w:rsidTr="00794847">
        <w:sdt>
          <w:sdtPr>
            <w:id w:val="5674902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32505EF5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505798CC" w14:textId="663908EC" w:rsidR="00A67285" w:rsidRPr="00685B4E" w:rsidRDefault="00857C2C" w:rsidP="00A67285">
            <w:pPr>
              <w:pStyle w:val="ListNumber"/>
            </w:pPr>
            <w:r>
              <w:t xml:space="preserve">Inventory shall be managed based on each </w:t>
            </w:r>
            <w:r w:rsidR="0095682C">
              <w:t>variant</w:t>
            </w:r>
            <w:r>
              <w:t xml:space="preserve">, for example, </w:t>
            </w:r>
            <w:r w:rsidR="0095682C">
              <w:t>S size have 20 pcs and customer buy one piece of it and after confirmation, there shall remain 19 pcs.</w:t>
            </w:r>
          </w:p>
        </w:tc>
      </w:tr>
      <w:tr w:rsidR="00A67285" w14:paraId="27902213" w14:textId="77777777" w:rsidTr="00794847">
        <w:sdt>
          <w:sdtPr>
            <w:id w:val="-91107171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138CB651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183AEC83" w14:textId="580A9DCE" w:rsidR="0095682C" w:rsidRPr="00685B4E" w:rsidRDefault="0095682C" w:rsidP="0095682C">
            <w:pPr>
              <w:pStyle w:val="ListNumber"/>
            </w:pPr>
            <w:r>
              <w:t>If inventory of any size goes to zero, it shall show “Out of stock” for that specific variant.</w:t>
            </w:r>
          </w:p>
        </w:tc>
      </w:tr>
      <w:tr w:rsidR="00A67285" w14:paraId="7300F6F5" w14:textId="77777777" w:rsidTr="00794847">
        <w:sdt>
          <w:sdtPr>
            <w:id w:val="-159524083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5F780D7D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1BAA6568" w14:textId="44351F79" w:rsidR="00A67285" w:rsidRPr="00685B4E" w:rsidRDefault="0095682C" w:rsidP="00A67285">
            <w:pPr>
              <w:pStyle w:val="ListNumber"/>
            </w:pPr>
            <w:r>
              <w:t>In case if all sizes go out of stock then whole article shall show out of stock.</w:t>
            </w:r>
          </w:p>
        </w:tc>
      </w:tr>
      <w:tr w:rsidR="00A67285" w14:paraId="0EF1BDD2" w14:textId="77777777" w:rsidTr="00A67285">
        <w:trPr>
          <w:trHeight w:val="225"/>
        </w:trPr>
        <w:sdt>
          <w:sdtPr>
            <w:id w:val="-8453540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2BA7708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7675595A" w14:textId="0BADA7BA" w:rsidR="00A67285" w:rsidRPr="00685B4E" w:rsidRDefault="0095682C" w:rsidP="00A67285">
            <w:pPr>
              <w:pStyle w:val="ListNumber"/>
            </w:pPr>
            <w:r>
              <w:t>Inventory of all sizes can be changed separately as per requirements.</w:t>
            </w:r>
          </w:p>
        </w:tc>
      </w:tr>
      <w:tr w:rsidR="00A67285" w14:paraId="4FD678CA" w14:textId="77777777" w:rsidTr="00685B4E">
        <w:sdt>
          <w:sdtPr>
            <w:id w:val="22264483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6B0BD8F5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08F2DA2" w14:textId="5AC85B8A" w:rsidR="00A67285" w:rsidRDefault="00161CB1" w:rsidP="00A67285">
            <w:pPr>
              <w:pStyle w:val="ListNumber"/>
              <w:numPr>
                <w:ilvl w:val="0"/>
                <w:numId w:val="39"/>
              </w:numPr>
            </w:pPr>
            <w:r>
              <w:t>There shall be one time Shipment charges of each order. That amount shall be editable.</w:t>
            </w:r>
            <w:r w:rsidR="00722FBA">
              <w:t xml:space="preserve"> That amount will be added in total amount of order while confirming order.</w:t>
            </w:r>
          </w:p>
        </w:tc>
      </w:tr>
      <w:tr w:rsidR="00A67285" w14:paraId="65BF21B2" w14:textId="77777777" w:rsidTr="00685B4E">
        <w:sdt>
          <w:sdtPr>
            <w:id w:val="1866869389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71E4CE86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4264BFC0" w14:textId="77777777" w:rsidR="00722FBA" w:rsidRDefault="00722FBA" w:rsidP="00722FBA">
            <w:pPr>
              <w:pStyle w:val="ListNumber"/>
            </w:pPr>
            <w:r>
              <w:t>There shall be “free shipment” option also in case if customer’s order exceeds from a certain amount, that rule will apply automatically.</w:t>
            </w:r>
          </w:p>
          <w:p w14:paraId="71D3CF28" w14:textId="6DDCE0CF" w:rsidR="00201008" w:rsidRDefault="00201008" w:rsidP="00722FBA">
            <w:pPr>
              <w:pStyle w:val="ListNumber"/>
            </w:pPr>
            <w:r>
              <w:t>Discount Coupons shall be working properly and appliable for any order.</w:t>
            </w:r>
          </w:p>
        </w:tc>
      </w:tr>
      <w:tr w:rsidR="00722FBA" w14:paraId="4B72C29A" w14:textId="77777777" w:rsidTr="00685B4E">
        <w:tc>
          <w:tcPr>
            <w:tcW w:w="450" w:type="dxa"/>
          </w:tcPr>
          <w:p w14:paraId="7296B455" w14:textId="77777777" w:rsidR="00722FBA" w:rsidRDefault="00722FBA" w:rsidP="00784AB5">
            <w:pPr>
              <w:pStyle w:val="Checkbox"/>
            </w:pPr>
          </w:p>
        </w:tc>
        <w:tc>
          <w:tcPr>
            <w:tcW w:w="9620" w:type="dxa"/>
          </w:tcPr>
          <w:p w14:paraId="1A9118D7" w14:textId="77777777" w:rsidR="00722FBA" w:rsidRDefault="00722FBA" w:rsidP="00722FBA">
            <w:pPr>
              <w:pStyle w:val="ListNumber"/>
              <w:numPr>
                <w:ilvl w:val="0"/>
                <w:numId w:val="0"/>
              </w:numPr>
              <w:ind w:left="360"/>
            </w:pPr>
          </w:p>
        </w:tc>
      </w:tr>
    </w:tbl>
    <w:p w14:paraId="707CA6B7" w14:textId="77777777" w:rsidR="00685B4E" w:rsidRDefault="00685B4E" w:rsidP="005854DB"/>
    <w:p w14:paraId="7914C0C0" w14:textId="28F5660C" w:rsidR="00685B4E" w:rsidRPr="009355C2" w:rsidRDefault="00722FBA" w:rsidP="009355C2">
      <w:pPr>
        <w:pStyle w:val="Heading1"/>
      </w:pPr>
      <w:r>
        <w:t>Required Reports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9620"/>
      </w:tblGrid>
      <w:tr w:rsidR="00A67285" w14:paraId="02D2D951" w14:textId="77777777" w:rsidTr="00794847">
        <w:trPr>
          <w:trHeight w:val="297"/>
        </w:trPr>
        <w:bookmarkStart w:id="1" w:name="_Hlk812648" w:displacedByCustomXml="next"/>
        <w:sdt>
          <w:sdtPr>
            <w:id w:val="10816602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14:paraId="2C3372C6" w14:textId="77777777"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tc>
          <w:tcPr>
            <w:tcW w:w="9620" w:type="dxa"/>
          </w:tcPr>
          <w:p w14:paraId="2A11681F" w14:textId="77777777" w:rsidR="00A67285" w:rsidRDefault="00722FBA" w:rsidP="00A67285">
            <w:pPr>
              <w:pStyle w:val="ListNumber"/>
              <w:numPr>
                <w:ilvl w:val="0"/>
                <w:numId w:val="40"/>
              </w:numPr>
            </w:pPr>
            <w:r>
              <w:t>There shall be proper Dashboard with different filers and options to see product wise, collection wise, category wise, period wise sales data etc.</w:t>
            </w:r>
          </w:p>
          <w:p w14:paraId="76479048" w14:textId="0DE8CABD" w:rsidR="00722FBA" w:rsidRDefault="00722FBA" w:rsidP="00A67285">
            <w:pPr>
              <w:pStyle w:val="ListNumber"/>
              <w:numPr>
                <w:ilvl w:val="0"/>
                <w:numId w:val="40"/>
              </w:numPr>
            </w:pPr>
            <w:r>
              <w:t>Orders list, showing period wise and status wise orders.</w:t>
            </w:r>
            <w:r w:rsidR="00201008">
              <w:t xml:space="preserve"> (Pending, processing, confirmed and shipped etc.</w:t>
            </w:r>
            <w:r>
              <w:t xml:space="preserve"> </w:t>
            </w:r>
          </w:p>
          <w:p w14:paraId="4FDB629D" w14:textId="66F35B8B" w:rsidR="00722FBA" w:rsidRDefault="00722FBA" w:rsidP="00A67285">
            <w:pPr>
              <w:pStyle w:val="ListNumber"/>
              <w:numPr>
                <w:ilvl w:val="0"/>
                <w:numId w:val="40"/>
              </w:numPr>
            </w:pPr>
            <w:r>
              <w:t xml:space="preserve">In case if we have to call or email or sms for order verification, there shall be an option to </w:t>
            </w:r>
            <w:r w:rsidR="00201008">
              <w:t>verify such orders and to change status as confirmed.</w:t>
            </w:r>
          </w:p>
          <w:p w14:paraId="4CC6D47F" w14:textId="62FD224E" w:rsidR="00201008" w:rsidRPr="009355C2" w:rsidRDefault="00201008" w:rsidP="00201008">
            <w:pPr>
              <w:pStyle w:val="ListNumber"/>
              <w:numPr>
                <w:ilvl w:val="0"/>
                <w:numId w:val="40"/>
              </w:numPr>
            </w:pPr>
            <w:r>
              <w:t>We need an option to export all required reports in Excel. Such as order list, production wise, category wise etc. and products lists etc with SKU and other required details.</w:t>
            </w:r>
          </w:p>
        </w:tc>
      </w:tr>
      <w:bookmarkEnd w:id="1"/>
    </w:tbl>
    <w:p w14:paraId="3F83FD1B" w14:textId="77777777" w:rsidR="00685B4E" w:rsidRPr="005854DB" w:rsidRDefault="00685B4E" w:rsidP="002955AB"/>
    <w:sectPr w:rsidR="00685B4E" w:rsidRPr="005854DB" w:rsidSect="00A672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8C323" w14:textId="77777777" w:rsidR="00747C63" w:rsidRDefault="00747C63" w:rsidP="005A20E2">
      <w:pPr>
        <w:spacing w:after="0"/>
      </w:pPr>
      <w:r>
        <w:separator/>
      </w:r>
    </w:p>
    <w:p w14:paraId="5982CD03" w14:textId="77777777" w:rsidR="00747C63" w:rsidRDefault="00747C63"/>
    <w:p w14:paraId="09FFC7E1" w14:textId="77777777" w:rsidR="00747C63" w:rsidRDefault="00747C63" w:rsidP="009B4773"/>
    <w:p w14:paraId="34A3C9C5" w14:textId="77777777" w:rsidR="00747C63" w:rsidRDefault="00747C63" w:rsidP="00513832"/>
  </w:endnote>
  <w:endnote w:type="continuationSeparator" w:id="0">
    <w:p w14:paraId="7BB82E84" w14:textId="77777777" w:rsidR="00747C63" w:rsidRDefault="00747C63" w:rsidP="005A20E2">
      <w:pPr>
        <w:spacing w:after="0"/>
      </w:pPr>
      <w:r>
        <w:continuationSeparator/>
      </w:r>
    </w:p>
    <w:p w14:paraId="63DD8798" w14:textId="77777777" w:rsidR="00747C63" w:rsidRDefault="00747C63"/>
    <w:p w14:paraId="44A7C5FC" w14:textId="77777777" w:rsidR="00747C63" w:rsidRDefault="00747C63" w:rsidP="009B4773"/>
    <w:p w14:paraId="7363205F" w14:textId="77777777" w:rsidR="00747C63" w:rsidRDefault="00747C63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9142" w14:textId="77777777" w:rsidR="00201008" w:rsidRDefault="002010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B1B1F" w14:textId="1C5CBF6A" w:rsidR="00B57756" w:rsidRPr="00F8411A" w:rsidRDefault="00747C63" w:rsidP="00F8411A">
    <w:pPr>
      <w:pStyle w:val="Footer"/>
    </w:pPr>
    <w:sdt>
      <w:sdtPr>
        <w:alias w:val="Report Date"/>
        <w:tag w:val=""/>
        <w:id w:val="-1485464670"/>
        <w:placeholder>
          <w:docPart w:val="A8FAA033FE224BBD8A5807D4FE12C9E8"/>
        </w:placeholder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 w:fullDate="2021-12-1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01008">
          <w:t>December 13, 2021</w:t>
        </w:r>
      </w:sdtContent>
    </w:sdt>
    <w:r w:rsidR="00B57756" w:rsidRPr="00F8411A">
      <w:tab/>
    </w:r>
    <w:r w:rsidR="00B57756" w:rsidRPr="00F8411A">
      <w:fldChar w:fldCharType="begin"/>
    </w:r>
    <w:r w:rsidR="00B57756" w:rsidRPr="00F8411A">
      <w:instrText xml:space="preserve"> PAGE   \* MERGEFORMAT </w:instrText>
    </w:r>
    <w:r w:rsidR="00B57756" w:rsidRPr="00F8411A">
      <w:fldChar w:fldCharType="separate"/>
    </w:r>
    <w:r w:rsidR="00B57756" w:rsidRPr="00F8411A">
      <w:t>1</w:t>
    </w:r>
    <w:r w:rsidR="00B57756" w:rsidRPr="00F8411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DD41" w14:textId="740B903F" w:rsidR="005854DB" w:rsidRPr="00F8411A" w:rsidRDefault="00747C63" w:rsidP="005854DB">
    <w:pPr>
      <w:pStyle w:val="Footer"/>
    </w:pPr>
    <w:sdt>
      <w:sdtPr>
        <w:alias w:val="Report Date"/>
        <w:tag w:val=""/>
        <w:id w:val="-1095781852"/>
        <w:placeholder>
          <w:docPart w:val="47CCB1940E2342838D0C6B4883662DB9"/>
        </w:placeholder>
        <w:dataBinding w:prefixMappings="xmlns:ns0='http://schemas.microsoft.com/office/2006/coverPageProps' " w:xpath="/ns0:CoverPageProperties[1]/ns0:PublishDate[1]" w:storeItemID="{55AF091B-3C7A-41E3-B477-F2FDAA23CFDA}"/>
        <w15:appearance w15:val="hidden"/>
        <w:date w:fullDate="2021-12-1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201008">
          <w:t>December 13, 2021</w:t>
        </w:r>
      </w:sdtContent>
    </w:sdt>
    <w:r w:rsidR="005854DB" w:rsidRPr="00F8411A">
      <w:tab/>
    </w:r>
    <w:r w:rsidR="005854DB" w:rsidRPr="00F8411A">
      <w:fldChar w:fldCharType="begin"/>
    </w:r>
    <w:r w:rsidR="005854DB" w:rsidRPr="00F8411A">
      <w:instrText xml:space="preserve"> PAGE   \* MERGEFORMAT </w:instrText>
    </w:r>
    <w:r w:rsidR="005854DB" w:rsidRPr="00F8411A">
      <w:fldChar w:fldCharType="separate"/>
    </w:r>
    <w:r w:rsidR="005854DB">
      <w:t>2</w:t>
    </w:r>
    <w:r w:rsidR="005854DB"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1DFB" w14:textId="77777777" w:rsidR="00747C63" w:rsidRDefault="00747C63" w:rsidP="005A20E2">
      <w:pPr>
        <w:spacing w:after="0"/>
      </w:pPr>
      <w:r>
        <w:separator/>
      </w:r>
    </w:p>
    <w:p w14:paraId="0C92F370" w14:textId="77777777" w:rsidR="00747C63" w:rsidRDefault="00747C63"/>
    <w:p w14:paraId="7C91CD93" w14:textId="77777777" w:rsidR="00747C63" w:rsidRDefault="00747C63" w:rsidP="009B4773"/>
    <w:p w14:paraId="008881F5" w14:textId="77777777" w:rsidR="00747C63" w:rsidRDefault="00747C63" w:rsidP="00513832"/>
  </w:footnote>
  <w:footnote w:type="continuationSeparator" w:id="0">
    <w:p w14:paraId="438F477A" w14:textId="77777777" w:rsidR="00747C63" w:rsidRDefault="00747C63" w:rsidP="005A20E2">
      <w:pPr>
        <w:spacing w:after="0"/>
      </w:pPr>
      <w:r>
        <w:continuationSeparator/>
      </w:r>
    </w:p>
    <w:p w14:paraId="6AB5EFAB" w14:textId="77777777" w:rsidR="00747C63" w:rsidRDefault="00747C63"/>
    <w:p w14:paraId="60B85B45" w14:textId="77777777" w:rsidR="00747C63" w:rsidRDefault="00747C63" w:rsidP="009B4773"/>
    <w:p w14:paraId="1B925257" w14:textId="77777777" w:rsidR="00747C63" w:rsidRDefault="00747C63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3FD0" w14:textId="77777777" w:rsidR="00201008" w:rsidRDefault="002010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7B31" w14:textId="7398E3D5" w:rsidR="005854DB" w:rsidRPr="005854DB" w:rsidRDefault="00747C63" w:rsidP="00A67285">
    <w:pPr>
      <w:pStyle w:val="Header"/>
    </w:pPr>
    <w:sdt>
      <w:sdtPr>
        <w:rPr>
          <w:rStyle w:val="SubtleEmphasis"/>
        </w:rPr>
        <w:alias w:val="Title"/>
        <w:tag w:val=""/>
        <w:id w:val="1367024086"/>
        <w:placeholder>
          <w:docPart w:val="18F90EE5DE4C414BA14B61D0628699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>
        <w:rPr>
          <w:rStyle w:val="SubtleEmphasis"/>
        </w:rPr>
      </w:sdtEndPr>
      <w:sdtContent>
        <w:r w:rsidR="001D4951">
          <w:rPr>
            <w:rStyle w:val="SubtleEmphasis"/>
          </w:rPr>
          <w:t>PASHA SIGNS</w:t>
        </w:r>
      </w:sdtContent>
    </w:sdt>
    <w:r w:rsidR="005854DB" w:rsidRPr="00A67285">
      <w:rPr>
        <w:rStyle w:val="SubtleEmphasis"/>
      </w:rPr>
      <w:br/>
    </w:r>
    <w:sdt>
      <w:sdtPr>
        <w:alias w:val="Subtitle"/>
        <w:tag w:val=""/>
        <w:id w:val="1852067448"/>
        <w:placeholder>
          <w:docPart w:val="2E2341D685D94BE1BFF95EF0DF8E6A9B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1D4951">
          <w:t>Basic Requirements for Website</w:t>
        </w:r>
      </w:sdtContent>
    </w:sdt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01EF2507" wp14:editId="4E6C231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F0CDA1">
                          <a:alpha val="5000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B54B48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EF25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" fillcolor="#f0cda1" stroked="f">
              <v:fill opacity="32896f"/>
              <v:textbox inset="20mm,8mm">
                <w:txbxContent>
                  <w:p w14:paraId="25B54B48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77FC" w14:textId="77777777" w:rsidR="005854DB" w:rsidRDefault="005854DB" w:rsidP="00A67285">
    <w:pPr>
      <w:pStyle w:val="Header"/>
      <w:spacing w:after="0"/>
    </w:pPr>
    <w:r>
      <w:rPr>
        <w:noProof/>
      </w:rPr>
      <w:drawing>
        <wp:anchor distT="0" distB="0" distL="114300" distR="114300" simplePos="0" relativeHeight="251698176" behindDoc="1" locked="0" layoutInCell="1" allowOverlap="1" wp14:anchorId="258AB68C" wp14:editId="5589E223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5" name="Picture 5" descr="People's hands and documen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51"/>
    <w:rsid w:val="0000092E"/>
    <w:rsid w:val="00004240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5DA2"/>
    <w:rsid w:val="000C1C28"/>
    <w:rsid w:val="000C5872"/>
    <w:rsid w:val="000E0979"/>
    <w:rsid w:val="000E1544"/>
    <w:rsid w:val="001155CE"/>
    <w:rsid w:val="001225D9"/>
    <w:rsid w:val="00124370"/>
    <w:rsid w:val="00160392"/>
    <w:rsid w:val="00161CB1"/>
    <w:rsid w:val="001A5429"/>
    <w:rsid w:val="001D1C22"/>
    <w:rsid w:val="001D4951"/>
    <w:rsid w:val="001E11F1"/>
    <w:rsid w:val="001E1E58"/>
    <w:rsid w:val="00201008"/>
    <w:rsid w:val="00206719"/>
    <w:rsid w:val="00240312"/>
    <w:rsid w:val="00247B17"/>
    <w:rsid w:val="00252E4A"/>
    <w:rsid w:val="002642A8"/>
    <w:rsid w:val="002955AB"/>
    <w:rsid w:val="002A137B"/>
    <w:rsid w:val="0031130D"/>
    <w:rsid w:val="00314A6F"/>
    <w:rsid w:val="00334394"/>
    <w:rsid w:val="00347AF5"/>
    <w:rsid w:val="00360C08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13832"/>
    <w:rsid w:val="00526C37"/>
    <w:rsid w:val="00533047"/>
    <w:rsid w:val="00577B45"/>
    <w:rsid w:val="005854DB"/>
    <w:rsid w:val="005919AF"/>
    <w:rsid w:val="005A20E2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B2383"/>
    <w:rsid w:val="006D0144"/>
    <w:rsid w:val="006E3FC8"/>
    <w:rsid w:val="006F38DB"/>
    <w:rsid w:val="007157EF"/>
    <w:rsid w:val="00722FBA"/>
    <w:rsid w:val="0073670F"/>
    <w:rsid w:val="00740FCE"/>
    <w:rsid w:val="00747C63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428B"/>
    <w:rsid w:val="00857C2C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40587"/>
    <w:rsid w:val="00952A7A"/>
    <w:rsid w:val="0095682C"/>
    <w:rsid w:val="00974BF8"/>
    <w:rsid w:val="009A3B33"/>
    <w:rsid w:val="009A45A0"/>
    <w:rsid w:val="009B35B5"/>
    <w:rsid w:val="009B4773"/>
    <w:rsid w:val="009D2556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AF3AEC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7BCF"/>
    <w:rsid w:val="00C3246A"/>
    <w:rsid w:val="00C65564"/>
    <w:rsid w:val="00CA61D8"/>
    <w:rsid w:val="00CD1D98"/>
    <w:rsid w:val="00CF1267"/>
    <w:rsid w:val="00D13200"/>
    <w:rsid w:val="00D26769"/>
    <w:rsid w:val="00D27AF8"/>
    <w:rsid w:val="00D6543F"/>
    <w:rsid w:val="00D74E0C"/>
    <w:rsid w:val="00D94688"/>
    <w:rsid w:val="00DB5A2E"/>
    <w:rsid w:val="00DC0528"/>
    <w:rsid w:val="00DC1104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A431D"/>
    <w:rsid w:val="00EC4BCD"/>
    <w:rsid w:val="00F217D3"/>
    <w:rsid w:val="00F33F5E"/>
    <w:rsid w:val="00F60840"/>
    <w:rsid w:val="00F75B86"/>
    <w:rsid w:val="00F77933"/>
    <w:rsid w:val="00F8411A"/>
    <w:rsid w:val="00FA282B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F56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85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%20Arslan\AppData\Roaming\Microsoft\Templates\Home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FAA033FE224BBD8A5807D4FE12C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47EB3-F761-43B6-9E2F-88D8457664D2}"/>
      </w:docPartPr>
      <w:docPartBody>
        <w:p w:rsidR="000425DC" w:rsidRDefault="00844B82">
          <w:pPr>
            <w:pStyle w:val="A8FAA033FE224BBD8A5807D4FE12C9E8"/>
          </w:pPr>
          <w:r w:rsidRPr="005854DB">
            <w:t>HOME-BASED AGENCY</w:t>
          </w:r>
        </w:p>
      </w:docPartBody>
    </w:docPart>
    <w:docPart>
      <w:docPartPr>
        <w:name w:val="713B0B40130640F8A2A9611B362F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C0BAC-F352-4A78-B659-10A6F359CF17}"/>
      </w:docPartPr>
      <w:docPartBody>
        <w:p w:rsidR="000425DC" w:rsidRDefault="00844B82">
          <w:pPr>
            <w:pStyle w:val="713B0B40130640F8A2A9611B362F605B"/>
          </w:pPr>
          <w:r w:rsidRPr="005854DB">
            <w:t>Startup Checklist</w:t>
          </w:r>
        </w:p>
      </w:docPartBody>
    </w:docPart>
    <w:docPart>
      <w:docPartPr>
        <w:name w:val="18F90EE5DE4C414BA14B61D062869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0A2A-3E33-47F1-8668-6C0E06FFA8B4}"/>
      </w:docPartPr>
      <w:docPartBody>
        <w:p w:rsidR="000425DC" w:rsidRDefault="00844B82">
          <w:pPr>
            <w:pStyle w:val="18F90EE5DE4C414BA14B61D0628699D9"/>
          </w:pPr>
          <w:r w:rsidRPr="00685B4E">
            <w:t>Conduct a personal evaluation to determine why you want to start a business.</w:t>
          </w:r>
        </w:p>
      </w:docPartBody>
    </w:docPart>
    <w:docPart>
      <w:docPartPr>
        <w:name w:val="2E2341D685D94BE1BFF95EF0DF8E6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0692F-26BF-46EF-A3D0-76E89E094792}"/>
      </w:docPartPr>
      <w:docPartBody>
        <w:p w:rsidR="000425DC" w:rsidRDefault="00844B82">
          <w:pPr>
            <w:pStyle w:val="2E2341D685D94BE1BFF95EF0DF8E6A9B"/>
          </w:pPr>
          <w:r w:rsidRPr="00685B4E">
            <w:t>Create a business plan:</w:t>
          </w:r>
        </w:p>
      </w:docPartBody>
    </w:docPart>
    <w:docPart>
      <w:docPartPr>
        <w:name w:val="47CCB1940E2342838D0C6B488366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70134-BAB5-476C-86DD-E6C6ED6CA680}"/>
      </w:docPartPr>
      <w:docPartBody>
        <w:p w:rsidR="000425DC" w:rsidRDefault="00844B82">
          <w:pPr>
            <w:pStyle w:val="47CCB1940E2342838D0C6B4883662DB9"/>
          </w:pPr>
          <w:r w:rsidRPr="00685B4E">
            <w:t>What do we do?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82"/>
    <w:rsid w:val="000425DC"/>
    <w:rsid w:val="00600A37"/>
    <w:rsid w:val="0084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AA033FE224BBD8A5807D4FE12C9E8">
    <w:name w:val="A8FAA033FE224BBD8A5807D4FE12C9E8"/>
  </w:style>
  <w:style w:type="paragraph" w:customStyle="1" w:styleId="713B0B40130640F8A2A9611B362F605B">
    <w:name w:val="713B0B40130640F8A2A9611B362F605B"/>
  </w:style>
  <w:style w:type="paragraph" w:customStyle="1" w:styleId="18F90EE5DE4C414BA14B61D0628699D9">
    <w:name w:val="18F90EE5DE4C414BA14B61D0628699D9"/>
  </w:style>
  <w:style w:type="paragraph" w:customStyle="1" w:styleId="2E2341D685D94BE1BFF95EF0DF8E6A9B">
    <w:name w:val="2E2341D685D94BE1BFF95EF0DF8E6A9B"/>
  </w:style>
  <w:style w:type="paragraph" w:customStyle="1" w:styleId="47CCB1940E2342838D0C6B4883662DB9">
    <w:name w:val="47CCB1940E2342838D0C6B4883662D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3BC185-8E20-4ACF-97AA-9CAB70B39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D665E-9F2B-4523-84BE-A4382ED5311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7E37A00-9097-4418-AAC3-EE764BD19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F6DF1BE-4256-448F-A640-C9F03A0B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 business startup checklist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PASHA SIGNS</dc:title>
  <dc:subject/>
  <dc:creator/>
  <cp:keywords/>
  <dc:description/>
  <cp:lastModifiedBy/>
  <cp:revision>1</cp:revision>
  <dcterms:created xsi:type="dcterms:W3CDTF">2021-12-13T17:43:00Z</dcterms:created>
  <dcterms:modified xsi:type="dcterms:W3CDTF">2021-12-13T18:28:00Z</dcterms:modified>
  <cp:contentStatus>Basic Requirements for Website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